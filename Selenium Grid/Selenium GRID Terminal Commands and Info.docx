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349E0" w14:textId="77777777" w:rsidR="005312AA" w:rsidRDefault="00662C95">
      <w:pPr>
        <w:pStyle w:val="Heading1"/>
      </w:pPr>
      <w:r>
        <w:t>Selenium GRID Terminal Commands and Info</w:t>
      </w:r>
    </w:p>
    <w:p w14:paraId="2882A522" w14:textId="450D3C6B" w:rsidR="00AF18A5" w:rsidRDefault="00AF18A5" w:rsidP="00AF18A5">
      <w:pPr>
        <w:pStyle w:val="p1"/>
        <w:numPr>
          <w:ilvl w:val="0"/>
          <w:numId w:val="5"/>
        </w:numPr>
        <w:rPr>
          <w:rStyle w:val="s1"/>
          <w:sz w:val="24"/>
          <w:szCs w:val="24"/>
        </w:rPr>
      </w:pPr>
      <w:r>
        <w:rPr>
          <w:rStyle w:val="s1"/>
          <w:sz w:val="24"/>
          <w:szCs w:val="24"/>
        </w:rPr>
        <w:t>Open terminal at the folder of the .jar file (go outside the folder, right click on the folder, select “open terminal at folder”)</w:t>
      </w:r>
    </w:p>
    <w:p w14:paraId="0A88D065" w14:textId="0FEECEC4" w:rsidR="009F4401" w:rsidRDefault="009F4401" w:rsidP="00AF18A5">
      <w:pPr>
        <w:pStyle w:val="p1"/>
        <w:numPr>
          <w:ilvl w:val="0"/>
          <w:numId w:val="5"/>
        </w:numPr>
        <w:rPr>
          <w:rStyle w:val="s1"/>
          <w:sz w:val="24"/>
          <w:szCs w:val="24"/>
        </w:rPr>
      </w:pPr>
      <w:r>
        <w:rPr>
          <w:rStyle w:val="s1"/>
          <w:sz w:val="24"/>
          <w:szCs w:val="24"/>
        </w:rPr>
        <w:t>Perform command ls to list the items in the folder to make sure we have what we need.</w:t>
      </w:r>
    </w:p>
    <w:p w14:paraId="3DAF7A2C" w14:textId="577EF471" w:rsidR="009F4401" w:rsidRDefault="009F4401" w:rsidP="00AF18A5">
      <w:pPr>
        <w:pStyle w:val="p1"/>
        <w:numPr>
          <w:ilvl w:val="0"/>
          <w:numId w:val="5"/>
        </w:numPr>
        <w:rPr>
          <w:rStyle w:val="s1"/>
          <w:sz w:val="24"/>
          <w:szCs w:val="24"/>
        </w:rPr>
      </w:pPr>
      <w:r>
        <w:rPr>
          <w:rStyle w:val="s1"/>
          <w:sz w:val="24"/>
          <w:szCs w:val="24"/>
        </w:rPr>
        <w:t>Continue with configurations.</w:t>
      </w:r>
    </w:p>
    <w:p w14:paraId="3705D6AE" w14:textId="77777777" w:rsidR="00AF18A5" w:rsidRDefault="00AF18A5" w:rsidP="00662C95">
      <w:pPr>
        <w:pStyle w:val="p1"/>
        <w:rPr>
          <w:rStyle w:val="s1"/>
          <w:sz w:val="24"/>
          <w:szCs w:val="24"/>
        </w:rPr>
      </w:pPr>
    </w:p>
    <w:p w14:paraId="76099611" w14:textId="77777777" w:rsidR="00AF18A5" w:rsidRDefault="00AF18A5" w:rsidP="00662C95">
      <w:pPr>
        <w:pStyle w:val="p1"/>
        <w:rPr>
          <w:rStyle w:val="s1"/>
          <w:sz w:val="24"/>
          <w:szCs w:val="24"/>
        </w:rPr>
      </w:pPr>
    </w:p>
    <w:p w14:paraId="68CF079B" w14:textId="77777777" w:rsidR="00AF18A5" w:rsidRDefault="00AF18A5" w:rsidP="00662C95">
      <w:pPr>
        <w:pStyle w:val="p1"/>
        <w:rPr>
          <w:rStyle w:val="s1"/>
          <w:sz w:val="24"/>
          <w:szCs w:val="24"/>
        </w:rPr>
      </w:pPr>
    </w:p>
    <w:p w14:paraId="349255D4" w14:textId="76CD1545" w:rsidR="00483291" w:rsidRPr="007D3DCE" w:rsidRDefault="00483291" w:rsidP="00662C95">
      <w:pPr>
        <w:pStyle w:val="p1"/>
        <w:rPr>
          <w:rStyle w:val="s1"/>
          <w:b/>
          <w:sz w:val="24"/>
          <w:szCs w:val="24"/>
          <w:u w:val="single"/>
        </w:rPr>
      </w:pPr>
      <w:r w:rsidRPr="007D3DCE">
        <w:rPr>
          <w:rStyle w:val="s1"/>
          <w:b/>
          <w:sz w:val="24"/>
          <w:szCs w:val="24"/>
          <w:u w:val="single"/>
        </w:rPr>
        <w:t>TO CONFIGURE A HUB:</w:t>
      </w:r>
    </w:p>
    <w:p w14:paraId="6DA53AC9" w14:textId="23564CBB" w:rsidR="00483291" w:rsidRDefault="0099488E" w:rsidP="00662C95">
      <w:pPr>
        <w:pStyle w:val="p1"/>
        <w:rPr>
          <w:rStyle w:val="s1"/>
          <w:sz w:val="24"/>
          <w:szCs w:val="24"/>
        </w:rPr>
      </w:pPr>
      <w:r>
        <w:rPr>
          <w:rStyle w:val="s1"/>
          <w:sz w:val="24"/>
          <w:szCs w:val="24"/>
        </w:rPr>
        <w:t>java –jar &lt;selenium grid standalone .jar file path&gt; -role hub</w:t>
      </w:r>
    </w:p>
    <w:p w14:paraId="6CF374EA" w14:textId="77777777" w:rsidR="00483291" w:rsidRDefault="00483291" w:rsidP="00662C95">
      <w:pPr>
        <w:pStyle w:val="p1"/>
        <w:rPr>
          <w:rStyle w:val="s1"/>
          <w:sz w:val="24"/>
          <w:szCs w:val="24"/>
        </w:rPr>
      </w:pPr>
    </w:p>
    <w:p w14:paraId="40CA6811" w14:textId="30072E9E" w:rsidR="0099488E" w:rsidRDefault="0099488E" w:rsidP="00662C95">
      <w:pPr>
        <w:pStyle w:val="p1"/>
        <w:rPr>
          <w:rStyle w:val="s1"/>
          <w:sz w:val="24"/>
          <w:szCs w:val="24"/>
        </w:rPr>
      </w:pPr>
      <w:r>
        <w:rPr>
          <w:rStyle w:val="s1"/>
          <w:sz w:val="24"/>
          <w:szCs w:val="24"/>
        </w:rPr>
        <w:t xml:space="preserve">EX: </w:t>
      </w:r>
    </w:p>
    <w:p w14:paraId="52D9191C" w14:textId="77777777" w:rsidR="00483291" w:rsidRDefault="00483291" w:rsidP="00662C95">
      <w:pPr>
        <w:pStyle w:val="p1"/>
        <w:rPr>
          <w:rStyle w:val="s1"/>
          <w:sz w:val="24"/>
          <w:szCs w:val="24"/>
        </w:rPr>
      </w:pPr>
    </w:p>
    <w:p w14:paraId="0C15EA5B" w14:textId="77777777" w:rsidR="00662C95" w:rsidRPr="00662C95" w:rsidRDefault="00662C95" w:rsidP="00662C95">
      <w:pPr>
        <w:pStyle w:val="p1"/>
        <w:rPr>
          <w:sz w:val="24"/>
          <w:szCs w:val="24"/>
        </w:rPr>
      </w:pPr>
      <w:proofErr w:type="spellStart"/>
      <w:r w:rsidRPr="00662C95">
        <w:rPr>
          <w:rStyle w:val="s1"/>
          <w:sz w:val="24"/>
          <w:szCs w:val="24"/>
        </w:rPr>
        <w:t>anushaprashanth@Anushas-MacBook-Pro</w:t>
      </w:r>
      <w:proofErr w:type="spellEnd"/>
      <w:r w:rsidRPr="00662C95">
        <w:rPr>
          <w:rStyle w:val="s1"/>
          <w:sz w:val="24"/>
          <w:szCs w:val="24"/>
        </w:rPr>
        <w:t xml:space="preserve"> Selenium Grid % java -jar selenium-server-standalone-3.141.59.jar -role hub</w:t>
      </w:r>
    </w:p>
    <w:p w14:paraId="3FCC51CB" w14:textId="77777777" w:rsidR="00662C95" w:rsidRPr="00662C95" w:rsidRDefault="00662C95" w:rsidP="00662C95">
      <w:pPr>
        <w:pStyle w:val="p1"/>
        <w:rPr>
          <w:sz w:val="24"/>
          <w:szCs w:val="24"/>
        </w:rPr>
      </w:pPr>
      <w:r w:rsidRPr="00662C95">
        <w:rPr>
          <w:rStyle w:val="s1"/>
          <w:sz w:val="24"/>
          <w:szCs w:val="24"/>
        </w:rPr>
        <w:t>06:19:10.343 INFO [GridLauncherV3.parse] - Selenium server version: 3.141.59, revision: e82be7d358</w:t>
      </w:r>
    </w:p>
    <w:p w14:paraId="1C6A9D15" w14:textId="77777777" w:rsidR="00662C95" w:rsidRPr="00662C95" w:rsidRDefault="00662C95" w:rsidP="00662C95">
      <w:pPr>
        <w:pStyle w:val="p1"/>
        <w:rPr>
          <w:sz w:val="24"/>
          <w:szCs w:val="24"/>
        </w:rPr>
      </w:pPr>
      <w:r w:rsidRPr="00662C95">
        <w:rPr>
          <w:rStyle w:val="s1"/>
          <w:sz w:val="24"/>
          <w:szCs w:val="24"/>
        </w:rPr>
        <w:t>06:19:10.440 INFO [GridLauncherV3.lambda$buildLaunchers$5] - Launching Selenium Grid hub on port 4444</w:t>
      </w:r>
    </w:p>
    <w:p w14:paraId="4118FB48" w14:textId="77777777" w:rsidR="00662C95" w:rsidRPr="00662C95" w:rsidRDefault="00662C95" w:rsidP="00662C95">
      <w:pPr>
        <w:pStyle w:val="p1"/>
        <w:rPr>
          <w:sz w:val="24"/>
          <w:szCs w:val="24"/>
        </w:rPr>
      </w:pPr>
      <w:r w:rsidRPr="00662C95">
        <w:rPr>
          <w:rStyle w:val="s1"/>
          <w:sz w:val="24"/>
          <w:szCs w:val="24"/>
        </w:rPr>
        <w:t>2021-06-03 06:19:10.</w:t>
      </w:r>
      <w:proofErr w:type="gramStart"/>
      <w:r w:rsidRPr="00662C95">
        <w:rPr>
          <w:rStyle w:val="s1"/>
          <w:sz w:val="24"/>
          <w:szCs w:val="24"/>
        </w:rPr>
        <w:t>883:INFO::</w:t>
      </w:r>
      <w:proofErr w:type="gramEnd"/>
      <w:r w:rsidRPr="00662C95">
        <w:rPr>
          <w:rStyle w:val="s1"/>
          <w:sz w:val="24"/>
          <w:szCs w:val="24"/>
        </w:rPr>
        <w:t>main: Logging initialized @801ms to org.seleniumhq.jetty9.util.log.StdErrLog</w:t>
      </w:r>
    </w:p>
    <w:p w14:paraId="766CCC06" w14:textId="77777777" w:rsidR="00662C95" w:rsidRPr="00662C95" w:rsidRDefault="00662C95" w:rsidP="00662C95">
      <w:pPr>
        <w:pStyle w:val="p1"/>
        <w:rPr>
          <w:sz w:val="24"/>
          <w:szCs w:val="24"/>
        </w:rPr>
      </w:pPr>
      <w:r w:rsidRPr="00662C95">
        <w:rPr>
          <w:rStyle w:val="s1"/>
          <w:sz w:val="24"/>
          <w:szCs w:val="24"/>
        </w:rPr>
        <w:t>06:19:11.066 INFO [</w:t>
      </w:r>
      <w:proofErr w:type="spellStart"/>
      <w:r w:rsidRPr="00662C95">
        <w:rPr>
          <w:rStyle w:val="s1"/>
          <w:sz w:val="24"/>
          <w:szCs w:val="24"/>
        </w:rPr>
        <w:t>Hub.start</w:t>
      </w:r>
      <w:proofErr w:type="spellEnd"/>
      <w:r w:rsidRPr="00662C95">
        <w:rPr>
          <w:rStyle w:val="s1"/>
          <w:sz w:val="24"/>
          <w:szCs w:val="24"/>
        </w:rPr>
        <w:t>] - Selenium Grid hub is up and running</w:t>
      </w:r>
    </w:p>
    <w:p w14:paraId="46DBFE56" w14:textId="77777777" w:rsidR="00662C95" w:rsidRPr="00662C95" w:rsidRDefault="00662C95" w:rsidP="00662C95">
      <w:pPr>
        <w:pStyle w:val="p1"/>
        <w:rPr>
          <w:sz w:val="24"/>
          <w:szCs w:val="24"/>
        </w:rPr>
      </w:pPr>
      <w:r w:rsidRPr="00662C95">
        <w:rPr>
          <w:rStyle w:val="s1"/>
          <w:sz w:val="24"/>
          <w:szCs w:val="24"/>
        </w:rPr>
        <w:t>06:19:11.068 INFO [</w:t>
      </w:r>
      <w:proofErr w:type="spellStart"/>
      <w:r w:rsidRPr="00662C95">
        <w:rPr>
          <w:rStyle w:val="s1"/>
          <w:sz w:val="24"/>
          <w:szCs w:val="24"/>
        </w:rPr>
        <w:t>Hub.start</w:t>
      </w:r>
      <w:proofErr w:type="spellEnd"/>
      <w:r w:rsidRPr="00662C95">
        <w:rPr>
          <w:rStyle w:val="s1"/>
          <w:sz w:val="24"/>
          <w:szCs w:val="24"/>
        </w:rPr>
        <w:t>] - Nodes should register to http://10.0.0.229:4444/grid/register/</w:t>
      </w:r>
    </w:p>
    <w:p w14:paraId="00B90256" w14:textId="77777777" w:rsidR="00662C95" w:rsidRPr="00662C95" w:rsidRDefault="00662C95" w:rsidP="00662C95">
      <w:pPr>
        <w:pStyle w:val="p1"/>
        <w:rPr>
          <w:sz w:val="24"/>
          <w:szCs w:val="24"/>
        </w:rPr>
      </w:pPr>
      <w:r w:rsidRPr="00662C95">
        <w:rPr>
          <w:rStyle w:val="s1"/>
          <w:sz w:val="24"/>
          <w:szCs w:val="24"/>
        </w:rPr>
        <w:t>06:19:11.069 INFO [</w:t>
      </w:r>
      <w:proofErr w:type="spellStart"/>
      <w:r w:rsidRPr="00662C95">
        <w:rPr>
          <w:rStyle w:val="s1"/>
          <w:sz w:val="24"/>
          <w:szCs w:val="24"/>
        </w:rPr>
        <w:t>Hub.start</w:t>
      </w:r>
      <w:proofErr w:type="spellEnd"/>
      <w:r w:rsidRPr="00662C95">
        <w:rPr>
          <w:rStyle w:val="s1"/>
          <w:sz w:val="24"/>
          <w:szCs w:val="24"/>
        </w:rPr>
        <w:t>] - Clients should connect to http://10.0.0.229:4444/wd/hub</w:t>
      </w:r>
    </w:p>
    <w:p w14:paraId="549B4F98" w14:textId="77777777" w:rsidR="005312AA" w:rsidRDefault="005312AA" w:rsidP="00662C95">
      <w:pPr>
        <w:pStyle w:val="ListBullet"/>
        <w:numPr>
          <w:ilvl w:val="0"/>
          <w:numId w:val="0"/>
        </w:numPr>
        <w:ind w:left="432" w:hanging="432"/>
      </w:pPr>
    </w:p>
    <w:p w14:paraId="1E942018" w14:textId="77777777" w:rsidR="0099488E" w:rsidRDefault="0099488E" w:rsidP="00662C95">
      <w:pPr>
        <w:pStyle w:val="ListBullet"/>
        <w:numPr>
          <w:ilvl w:val="0"/>
          <w:numId w:val="0"/>
        </w:numPr>
        <w:ind w:left="432" w:hanging="432"/>
      </w:pPr>
    </w:p>
    <w:p w14:paraId="339FF124" w14:textId="113B36EB" w:rsidR="0099488E" w:rsidRPr="007D3DCE" w:rsidRDefault="0099488E" w:rsidP="00662C95">
      <w:pPr>
        <w:pStyle w:val="ListBullet"/>
        <w:numPr>
          <w:ilvl w:val="0"/>
          <w:numId w:val="0"/>
        </w:numPr>
        <w:ind w:left="432" w:hanging="432"/>
        <w:rPr>
          <w:b/>
          <w:u w:val="single"/>
        </w:rPr>
      </w:pPr>
      <w:r w:rsidRPr="007D3DCE">
        <w:rPr>
          <w:b/>
          <w:u w:val="single"/>
        </w:rPr>
        <w:t>TO CONFIGURE A NODE:</w:t>
      </w:r>
    </w:p>
    <w:p w14:paraId="66C50AA1" w14:textId="18D4197A" w:rsidR="00062E2B" w:rsidRDefault="00062E2B" w:rsidP="00662C95">
      <w:pPr>
        <w:pStyle w:val="ListBullet"/>
        <w:numPr>
          <w:ilvl w:val="0"/>
          <w:numId w:val="0"/>
        </w:numPr>
        <w:ind w:left="432" w:hanging="432"/>
      </w:pPr>
      <w:r>
        <w:t>(PLACE THE DRIVER FILES IN THE SAME FOLDER AS THE GRID EXECUTABLE)</w:t>
      </w:r>
    </w:p>
    <w:p w14:paraId="7ED9C43B" w14:textId="42EF18E7" w:rsidR="002C6629" w:rsidRDefault="002C6629" w:rsidP="00662C95">
      <w:pPr>
        <w:pStyle w:val="ListBullet"/>
        <w:numPr>
          <w:ilvl w:val="0"/>
          <w:numId w:val="0"/>
        </w:numPr>
        <w:ind w:left="432" w:hanging="432"/>
      </w:pPr>
      <w:r>
        <w:t>ANY CAPABILITIES THAT THE CLIENT SETS UP SHOULD B</w:t>
      </w:r>
      <w:r w:rsidR="001653D2">
        <w:t>E</w:t>
      </w:r>
      <w:r>
        <w:t xml:space="preserve"> INCLUDED HERE IN THE NODE COMMAND.</w:t>
      </w:r>
    </w:p>
    <w:p w14:paraId="19F2C34E" w14:textId="0D0D2C94" w:rsidR="0099488E" w:rsidRDefault="0099488E" w:rsidP="00662C95">
      <w:pPr>
        <w:pStyle w:val="ListBullet"/>
        <w:numPr>
          <w:ilvl w:val="0"/>
          <w:numId w:val="0"/>
        </w:numPr>
        <w:ind w:left="432" w:hanging="432"/>
      </w:pPr>
      <w:r>
        <w:t>Java –</w:t>
      </w:r>
      <w:proofErr w:type="spellStart"/>
      <w:proofErr w:type="gramStart"/>
      <w:r>
        <w:t>DwebDriver.chrome.driver</w:t>
      </w:r>
      <w:proofErr w:type="spellEnd"/>
      <w:proofErr w:type="gramEnd"/>
      <w:r>
        <w:t xml:space="preserve">=&lt;path to driver Executable&gt; -jar &lt;path to </w:t>
      </w:r>
      <w:r w:rsidRPr="0099488E">
        <w:t xml:space="preserve">selenium grid standalone .jar file </w:t>
      </w:r>
      <w:r>
        <w:t>&gt; -role node –hub &lt;</w:t>
      </w:r>
      <w:proofErr w:type="spellStart"/>
      <w:r>
        <w:t>hub</w:t>
      </w:r>
      <w:proofErr w:type="spellEnd"/>
      <w:r>
        <w:t xml:space="preserve"> URL from command prompt&gt;</w:t>
      </w:r>
    </w:p>
    <w:p w14:paraId="2EDC0B7A" w14:textId="77777777" w:rsidR="00B943CF" w:rsidRDefault="00B943CF" w:rsidP="00662C95">
      <w:pPr>
        <w:pStyle w:val="ListBullet"/>
        <w:numPr>
          <w:ilvl w:val="0"/>
          <w:numId w:val="0"/>
        </w:numPr>
        <w:ind w:left="432" w:hanging="432"/>
      </w:pPr>
    </w:p>
    <w:p w14:paraId="4AB12428" w14:textId="5717123D" w:rsidR="00B943CF" w:rsidRDefault="00B943CF" w:rsidP="00662C95">
      <w:pPr>
        <w:pStyle w:val="ListBullet"/>
        <w:numPr>
          <w:ilvl w:val="0"/>
          <w:numId w:val="0"/>
        </w:numPr>
        <w:ind w:left="432" w:hanging="432"/>
      </w:pPr>
      <w:r>
        <w:t>EX:</w:t>
      </w:r>
      <w:r w:rsidR="007C6E38">
        <w:t xml:space="preserve"> (OPEN A NEW TERMINAL WINDOW)</w:t>
      </w:r>
    </w:p>
    <w:p w14:paraId="0CD9AA70" w14:textId="77777777" w:rsidR="00406D8C" w:rsidRPr="00406D8C" w:rsidRDefault="00406D8C" w:rsidP="00406D8C">
      <w:pPr>
        <w:pStyle w:val="p1"/>
        <w:rPr>
          <w:sz w:val="24"/>
          <w:szCs w:val="24"/>
        </w:rPr>
      </w:pPr>
      <w:proofErr w:type="spellStart"/>
      <w:r w:rsidRPr="00406D8C">
        <w:rPr>
          <w:rStyle w:val="s1"/>
          <w:sz w:val="24"/>
          <w:szCs w:val="24"/>
        </w:rPr>
        <w:t>anushaprashanth@Anushas-MacBook-Pro</w:t>
      </w:r>
      <w:proofErr w:type="spellEnd"/>
      <w:r w:rsidRPr="00406D8C">
        <w:rPr>
          <w:rStyle w:val="s1"/>
          <w:sz w:val="24"/>
          <w:szCs w:val="24"/>
        </w:rPr>
        <w:t xml:space="preserve"> Selenium Grid % java -</w:t>
      </w:r>
      <w:proofErr w:type="spellStart"/>
      <w:proofErr w:type="gramStart"/>
      <w:r w:rsidRPr="00406D8C">
        <w:rPr>
          <w:rStyle w:val="s1"/>
          <w:sz w:val="24"/>
          <w:szCs w:val="24"/>
        </w:rPr>
        <w:t>Dwebdriver.chrome.driver</w:t>
      </w:r>
      <w:proofErr w:type="spellEnd"/>
      <w:proofErr w:type="gramEnd"/>
      <w:r w:rsidRPr="00406D8C">
        <w:rPr>
          <w:rStyle w:val="s1"/>
          <w:sz w:val="24"/>
          <w:szCs w:val="24"/>
        </w:rPr>
        <w:t>=</w:t>
      </w:r>
      <w:proofErr w:type="spellStart"/>
      <w:r w:rsidRPr="00406D8C">
        <w:rPr>
          <w:rStyle w:val="s1"/>
          <w:sz w:val="24"/>
          <w:szCs w:val="24"/>
        </w:rPr>
        <w:t>chromedriver</w:t>
      </w:r>
      <w:proofErr w:type="spellEnd"/>
      <w:r w:rsidRPr="00406D8C">
        <w:rPr>
          <w:rStyle w:val="s1"/>
          <w:sz w:val="24"/>
          <w:szCs w:val="24"/>
        </w:rPr>
        <w:t xml:space="preserve"> -jar selenium-server-standalone-3.141.59.jar -role node -hub http://10.0.0.229:4444/grid/register/</w:t>
      </w:r>
    </w:p>
    <w:p w14:paraId="156C4AE7" w14:textId="77777777" w:rsidR="00406D8C" w:rsidRPr="00406D8C" w:rsidRDefault="00406D8C" w:rsidP="00406D8C">
      <w:pPr>
        <w:pStyle w:val="p1"/>
        <w:rPr>
          <w:sz w:val="24"/>
          <w:szCs w:val="24"/>
        </w:rPr>
      </w:pPr>
      <w:r w:rsidRPr="00406D8C">
        <w:rPr>
          <w:rStyle w:val="s1"/>
          <w:sz w:val="24"/>
          <w:szCs w:val="24"/>
        </w:rPr>
        <w:t>06:43:40.357 INFO [GridLauncherV3.parse] - Selenium server version: 3.141.59, revision: e82be7d358</w:t>
      </w:r>
    </w:p>
    <w:p w14:paraId="76824CF1" w14:textId="77777777" w:rsidR="00406D8C" w:rsidRPr="00406D8C" w:rsidRDefault="00406D8C" w:rsidP="00406D8C">
      <w:pPr>
        <w:pStyle w:val="p1"/>
        <w:rPr>
          <w:sz w:val="24"/>
          <w:szCs w:val="24"/>
        </w:rPr>
      </w:pPr>
      <w:r w:rsidRPr="00406D8C">
        <w:rPr>
          <w:rStyle w:val="s1"/>
          <w:sz w:val="24"/>
          <w:szCs w:val="24"/>
        </w:rPr>
        <w:t>06:43:40.478 INFO [GridLauncherV3.lambda$buildLaunchers$7] - Launching a Selenium Grid node on port 24769</w:t>
      </w:r>
    </w:p>
    <w:p w14:paraId="7FCEAF42" w14:textId="77777777" w:rsidR="00406D8C" w:rsidRPr="00406D8C" w:rsidRDefault="00406D8C" w:rsidP="00406D8C">
      <w:pPr>
        <w:pStyle w:val="p1"/>
        <w:rPr>
          <w:sz w:val="24"/>
          <w:szCs w:val="24"/>
        </w:rPr>
      </w:pPr>
      <w:r w:rsidRPr="00406D8C">
        <w:rPr>
          <w:rStyle w:val="s1"/>
          <w:sz w:val="24"/>
          <w:szCs w:val="24"/>
        </w:rPr>
        <w:t>2021-06-03 06:43:40.</w:t>
      </w:r>
      <w:proofErr w:type="gramStart"/>
      <w:r w:rsidRPr="00406D8C">
        <w:rPr>
          <w:rStyle w:val="s1"/>
          <w:sz w:val="24"/>
          <w:szCs w:val="24"/>
        </w:rPr>
        <w:t>570:INFO::</w:t>
      </w:r>
      <w:proofErr w:type="gramEnd"/>
      <w:r w:rsidRPr="00406D8C">
        <w:rPr>
          <w:rStyle w:val="s1"/>
          <w:sz w:val="24"/>
          <w:szCs w:val="24"/>
        </w:rPr>
        <w:t>main: Logging initialized @395ms to org.seleniumhq.jetty9.util.log.StdErrLog</w:t>
      </w:r>
    </w:p>
    <w:p w14:paraId="372684F7" w14:textId="77777777" w:rsidR="00406D8C" w:rsidRPr="00406D8C" w:rsidRDefault="00406D8C" w:rsidP="00406D8C">
      <w:pPr>
        <w:pStyle w:val="p1"/>
        <w:rPr>
          <w:sz w:val="24"/>
          <w:szCs w:val="24"/>
        </w:rPr>
      </w:pPr>
      <w:r w:rsidRPr="00406D8C">
        <w:rPr>
          <w:rStyle w:val="s1"/>
          <w:sz w:val="24"/>
          <w:szCs w:val="24"/>
        </w:rPr>
        <w:t>06:43:40.785 INFO [</w:t>
      </w:r>
      <w:proofErr w:type="spellStart"/>
      <w:proofErr w:type="gramStart"/>
      <w:r w:rsidRPr="00406D8C">
        <w:rPr>
          <w:rStyle w:val="s1"/>
          <w:sz w:val="24"/>
          <w:szCs w:val="24"/>
        </w:rPr>
        <w:t>WebDriverServlet</w:t>
      </w:r>
      <w:proofErr w:type="spellEnd"/>
      <w:r w:rsidRPr="00406D8C">
        <w:rPr>
          <w:rStyle w:val="s1"/>
          <w:sz w:val="24"/>
          <w:szCs w:val="24"/>
        </w:rPr>
        <w:t>.&lt;</w:t>
      </w:r>
      <w:proofErr w:type="spellStart"/>
      <w:proofErr w:type="gramEnd"/>
      <w:r w:rsidRPr="00406D8C">
        <w:rPr>
          <w:rStyle w:val="s1"/>
          <w:sz w:val="24"/>
          <w:szCs w:val="24"/>
        </w:rPr>
        <w:t>init</w:t>
      </w:r>
      <w:proofErr w:type="spellEnd"/>
      <w:r w:rsidRPr="00406D8C">
        <w:rPr>
          <w:rStyle w:val="s1"/>
          <w:sz w:val="24"/>
          <w:szCs w:val="24"/>
        </w:rPr>
        <w:t xml:space="preserve">&gt;] - </w:t>
      </w:r>
      <w:proofErr w:type="spellStart"/>
      <w:r w:rsidRPr="00406D8C">
        <w:rPr>
          <w:rStyle w:val="s1"/>
          <w:sz w:val="24"/>
          <w:szCs w:val="24"/>
        </w:rPr>
        <w:t>Initialising</w:t>
      </w:r>
      <w:proofErr w:type="spellEnd"/>
      <w:r w:rsidRPr="00406D8C">
        <w:rPr>
          <w:rStyle w:val="s1"/>
          <w:sz w:val="24"/>
          <w:szCs w:val="24"/>
        </w:rPr>
        <w:t xml:space="preserve"> </w:t>
      </w:r>
      <w:proofErr w:type="spellStart"/>
      <w:r w:rsidRPr="00406D8C">
        <w:rPr>
          <w:rStyle w:val="s1"/>
          <w:sz w:val="24"/>
          <w:szCs w:val="24"/>
        </w:rPr>
        <w:t>WebDriverServlet</w:t>
      </w:r>
      <w:proofErr w:type="spellEnd"/>
    </w:p>
    <w:p w14:paraId="5BC7D9A9" w14:textId="77777777" w:rsidR="00406D8C" w:rsidRPr="00406D8C" w:rsidRDefault="00406D8C" w:rsidP="00406D8C">
      <w:pPr>
        <w:pStyle w:val="p1"/>
        <w:rPr>
          <w:sz w:val="24"/>
          <w:szCs w:val="24"/>
        </w:rPr>
      </w:pPr>
      <w:r w:rsidRPr="00406D8C">
        <w:rPr>
          <w:rStyle w:val="s1"/>
          <w:sz w:val="24"/>
          <w:szCs w:val="24"/>
        </w:rPr>
        <w:t>06:43:40.871 INFO [</w:t>
      </w:r>
      <w:proofErr w:type="spellStart"/>
      <w:r w:rsidRPr="00406D8C">
        <w:rPr>
          <w:rStyle w:val="s1"/>
          <w:sz w:val="24"/>
          <w:szCs w:val="24"/>
        </w:rPr>
        <w:t>SeleniumServer.boot</w:t>
      </w:r>
      <w:proofErr w:type="spellEnd"/>
      <w:r w:rsidRPr="00406D8C">
        <w:rPr>
          <w:rStyle w:val="s1"/>
          <w:sz w:val="24"/>
          <w:szCs w:val="24"/>
        </w:rPr>
        <w:t>] - Selenium Server is up and running on port 24769</w:t>
      </w:r>
    </w:p>
    <w:p w14:paraId="1CF611BF" w14:textId="77777777" w:rsidR="00406D8C" w:rsidRPr="00406D8C" w:rsidRDefault="00406D8C" w:rsidP="00406D8C">
      <w:pPr>
        <w:pStyle w:val="p1"/>
        <w:rPr>
          <w:sz w:val="24"/>
          <w:szCs w:val="24"/>
        </w:rPr>
      </w:pPr>
      <w:r w:rsidRPr="00406D8C">
        <w:rPr>
          <w:rStyle w:val="s1"/>
          <w:sz w:val="24"/>
          <w:szCs w:val="24"/>
        </w:rPr>
        <w:t>06:43:40.871 INFO [GridLauncherV3.lambda$buildLaunchers$7] - Selenium Grid node is up and ready to register to the hub</w:t>
      </w:r>
    </w:p>
    <w:p w14:paraId="27138EB3" w14:textId="77777777" w:rsidR="00406D8C" w:rsidRPr="00406D8C" w:rsidRDefault="00406D8C" w:rsidP="00406D8C">
      <w:pPr>
        <w:pStyle w:val="p1"/>
        <w:rPr>
          <w:sz w:val="24"/>
          <w:szCs w:val="24"/>
        </w:rPr>
      </w:pPr>
      <w:r w:rsidRPr="00406D8C">
        <w:rPr>
          <w:rStyle w:val="s1"/>
          <w:sz w:val="24"/>
          <w:szCs w:val="24"/>
        </w:rPr>
        <w:t xml:space="preserve">06:43:40.911 INFO [SelfRegisteringRemote$1.run] - Starting auto registration thread. Will try to register every 5000 </w:t>
      </w:r>
      <w:proofErr w:type="spellStart"/>
      <w:r w:rsidRPr="00406D8C">
        <w:rPr>
          <w:rStyle w:val="s1"/>
          <w:sz w:val="24"/>
          <w:szCs w:val="24"/>
        </w:rPr>
        <w:t>ms.</w:t>
      </w:r>
      <w:proofErr w:type="spellEnd"/>
    </w:p>
    <w:p w14:paraId="3456395A" w14:textId="77777777" w:rsidR="00406D8C" w:rsidRPr="00406D8C" w:rsidRDefault="00406D8C" w:rsidP="00406D8C">
      <w:pPr>
        <w:pStyle w:val="p1"/>
        <w:rPr>
          <w:sz w:val="24"/>
          <w:szCs w:val="24"/>
        </w:rPr>
      </w:pPr>
      <w:r w:rsidRPr="00406D8C">
        <w:rPr>
          <w:rStyle w:val="s1"/>
          <w:sz w:val="24"/>
          <w:szCs w:val="24"/>
        </w:rPr>
        <w:t>06:43:41.226 INFO [</w:t>
      </w:r>
      <w:proofErr w:type="spellStart"/>
      <w:r w:rsidRPr="00406D8C">
        <w:rPr>
          <w:rStyle w:val="s1"/>
          <w:sz w:val="24"/>
          <w:szCs w:val="24"/>
        </w:rPr>
        <w:t>SelfRegisteringRemote.registerToHub</w:t>
      </w:r>
      <w:proofErr w:type="spellEnd"/>
      <w:r w:rsidRPr="00406D8C">
        <w:rPr>
          <w:rStyle w:val="s1"/>
          <w:sz w:val="24"/>
          <w:szCs w:val="24"/>
        </w:rPr>
        <w:t>] - Registering the node to the hub: http://10.0.0.229:4444/grid/register</w:t>
      </w:r>
    </w:p>
    <w:p w14:paraId="6AE300BE" w14:textId="77777777" w:rsidR="00406D8C" w:rsidRPr="00406D8C" w:rsidRDefault="00406D8C" w:rsidP="00406D8C">
      <w:pPr>
        <w:pStyle w:val="p1"/>
        <w:rPr>
          <w:sz w:val="24"/>
          <w:szCs w:val="24"/>
        </w:rPr>
      </w:pPr>
      <w:r w:rsidRPr="00406D8C">
        <w:rPr>
          <w:rStyle w:val="s1"/>
          <w:sz w:val="24"/>
          <w:szCs w:val="24"/>
        </w:rPr>
        <w:t>06:43:41.272 INFO [</w:t>
      </w:r>
      <w:proofErr w:type="spellStart"/>
      <w:r w:rsidRPr="00406D8C">
        <w:rPr>
          <w:rStyle w:val="s1"/>
          <w:sz w:val="24"/>
          <w:szCs w:val="24"/>
        </w:rPr>
        <w:t>SelfRegisteringRemote.registerToHub</w:t>
      </w:r>
      <w:proofErr w:type="spellEnd"/>
      <w:r w:rsidRPr="00406D8C">
        <w:rPr>
          <w:rStyle w:val="s1"/>
          <w:sz w:val="24"/>
          <w:szCs w:val="24"/>
        </w:rPr>
        <w:t>] - The node is registered to the hub and ready to use</w:t>
      </w:r>
    </w:p>
    <w:p w14:paraId="5802524E" w14:textId="77777777" w:rsidR="00406D8C" w:rsidRDefault="00406D8C" w:rsidP="00662C95">
      <w:pPr>
        <w:pStyle w:val="ListBullet"/>
        <w:numPr>
          <w:ilvl w:val="0"/>
          <w:numId w:val="0"/>
        </w:numPr>
        <w:ind w:left="432" w:hanging="432"/>
      </w:pPr>
    </w:p>
    <w:p w14:paraId="08C4EE66" w14:textId="77777777" w:rsidR="00B943CF" w:rsidRDefault="00B943CF" w:rsidP="00662C95">
      <w:pPr>
        <w:pStyle w:val="ListBullet"/>
        <w:numPr>
          <w:ilvl w:val="0"/>
          <w:numId w:val="0"/>
        </w:numPr>
        <w:ind w:left="432" w:hanging="432"/>
      </w:pPr>
    </w:p>
    <w:p w14:paraId="72427182" w14:textId="77777777" w:rsidR="00B943CF" w:rsidRDefault="00B943CF" w:rsidP="00662C95">
      <w:pPr>
        <w:pStyle w:val="ListBullet"/>
        <w:numPr>
          <w:ilvl w:val="0"/>
          <w:numId w:val="0"/>
        </w:numPr>
        <w:ind w:left="432" w:hanging="432"/>
      </w:pPr>
      <w:bookmarkStart w:id="0" w:name="_GoBack"/>
      <w:bookmarkEnd w:id="0"/>
    </w:p>
    <w:sectPr w:rsidR="00B943CF" w:rsidSect="00E656BA">
      <w:footerReference w:type="default" r:id="rId7"/>
      <w:pgSz w:w="11906" w:h="16838" w:code="9"/>
      <w:pgMar w:top="720" w:right="1440" w:bottom="1800" w:left="144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76A432" w14:textId="77777777" w:rsidR="003E78B4" w:rsidRDefault="003E78B4">
      <w:r>
        <w:separator/>
      </w:r>
    </w:p>
    <w:p w14:paraId="638605DA" w14:textId="77777777" w:rsidR="003E78B4" w:rsidRDefault="003E78B4"/>
  </w:endnote>
  <w:endnote w:type="continuationSeparator" w:id="0">
    <w:p w14:paraId="0FDB4AF1" w14:textId="77777777" w:rsidR="003E78B4" w:rsidRDefault="003E78B4">
      <w:r>
        <w:continuationSeparator/>
      </w:r>
    </w:p>
    <w:p w14:paraId="6AD6B592" w14:textId="77777777" w:rsidR="003E78B4" w:rsidRDefault="003E78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47A822" w14:textId="77777777" w:rsidR="005312AA" w:rsidRDefault="0052040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17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0654B" w14:textId="77777777" w:rsidR="003E78B4" w:rsidRDefault="003E78B4">
      <w:r>
        <w:separator/>
      </w:r>
    </w:p>
    <w:p w14:paraId="321AE11D" w14:textId="77777777" w:rsidR="003E78B4" w:rsidRDefault="003E78B4"/>
  </w:footnote>
  <w:footnote w:type="continuationSeparator" w:id="0">
    <w:p w14:paraId="08DC0BA2" w14:textId="77777777" w:rsidR="003E78B4" w:rsidRDefault="003E78B4">
      <w:r>
        <w:continuationSeparator/>
      </w:r>
    </w:p>
    <w:p w14:paraId="7CB6F7C0" w14:textId="77777777" w:rsidR="003E78B4" w:rsidRDefault="003E78B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ECC2482"/>
    <w:multiLevelType w:val="hybridMultilevel"/>
    <w:tmpl w:val="3E7EFC96"/>
    <w:lvl w:ilvl="0" w:tplc="5B0AE8D8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C95"/>
    <w:rsid w:val="00062E2B"/>
    <w:rsid w:val="001653D2"/>
    <w:rsid w:val="002C6629"/>
    <w:rsid w:val="003E78B4"/>
    <w:rsid w:val="00406D8C"/>
    <w:rsid w:val="00483291"/>
    <w:rsid w:val="00520405"/>
    <w:rsid w:val="005312AA"/>
    <w:rsid w:val="005D1771"/>
    <w:rsid w:val="00662C95"/>
    <w:rsid w:val="007C6E38"/>
    <w:rsid w:val="007D3DCE"/>
    <w:rsid w:val="0099488E"/>
    <w:rsid w:val="009F4401"/>
    <w:rsid w:val="00AF18A5"/>
    <w:rsid w:val="00B943CF"/>
    <w:rsid w:val="00E6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93B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p1">
    <w:name w:val="p1"/>
    <w:basedOn w:val="Normal"/>
    <w:rsid w:val="00662C95"/>
    <w:pPr>
      <w:spacing w:after="0" w:line="240" w:lineRule="auto"/>
    </w:pPr>
    <w:rPr>
      <w:rFonts w:ascii="Menlo" w:hAnsi="Menlo" w:cs="Menlo"/>
      <w:color w:val="000000"/>
      <w:sz w:val="17"/>
      <w:szCs w:val="17"/>
      <w:lang w:eastAsia="en-US"/>
    </w:rPr>
  </w:style>
  <w:style w:type="character" w:customStyle="1" w:styleId="s1">
    <w:name w:val="s1"/>
    <w:basedOn w:val="DefaultParagraphFont"/>
    <w:rsid w:val="00662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ushaprashanth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23</TotalTime>
  <Pages>2</Pages>
  <Words>383</Words>
  <Characters>2186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anusha12.06@gmail.com</dc:creator>
  <cp:keywords/>
  <dc:description/>
  <cp:lastModifiedBy>anusha12.06@gmail.com</cp:lastModifiedBy>
  <cp:revision>10</cp:revision>
  <dcterms:created xsi:type="dcterms:W3CDTF">2021-06-03T10:20:00Z</dcterms:created>
  <dcterms:modified xsi:type="dcterms:W3CDTF">2021-06-15T01:52:00Z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